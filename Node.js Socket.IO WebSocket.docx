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Web领域的实时推送技术，也被称作Realtime技术。这种技术要达到的目的是让用户不需要刷新浏览器就可以获得实时更新。它有着广泛的应用场景，比如在线聊天室、在线客服系统、评论系统、WebIM等。</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begin"/>
      </w:r>
      <w:r>
        <w:rPr>
          <w:rFonts w:hint="eastAsia" w:ascii="微软雅黑" w:hAnsi="微软雅黑" w:eastAsia="微软雅黑" w:cs="微软雅黑"/>
          <w:b w:val="0"/>
          <w:i w:val="0"/>
          <w:caps w:val="0"/>
          <w:color w:val="404040"/>
          <w:spacing w:val="0"/>
          <w:sz w:val="21"/>
          <w:szCs w:val="21"/>
          <w:bdr w:val="none" w:color="auto" w:sz="0" w:space="0"/>
          <w:shd w:val="clear" w:color="auto" w:fill="FAFAFA"/>
        </w:rPr>
        <w:instrText xml:space="preserve">INCLUDEPICTURE \d "http://static.open-open.com/lib/uploadImg/20140611/20140611173333_407.jpg" \* MERGEFORMATINET </w:instrTex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separate"/>
      </w:r>
      <w:r>
        <w:rPr>
          <w:rFonts w:hint="eastAsia" w:ascii="微软雅黑" w:hAnsi="微软雅黑" w:eastAsia="微软雅黑" w:cs="微软雅黑"/>
          <w:b w:val="0"/>
          <w:i w:val="0"/>
          <w:caps w:val="0"/>
          <w:color w:val="404040"/>
          <w:spacing w:val="0"/>
          <w:kern w:val="0"/>
          <w:sz w:val="21"/>
          <w:szCs w:val="21"/>
          <w:bdr w:val="none" w:color="auto" w:sz="0" w:space="0"/>
          <w:shd w:val="clear" w:color="auto" w:fill="FAFAFA"/>
          <w:lang w:val="en-US" w:eastAsia="zh-CN" w:bidi="ar-SA"/>
        </w:rPr>
        <w:pict>
          <v:shape id="图片 1025" o:spid="_x0000_s1026" type="#_x0000_t75" style="height:402pt;width:300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end"/>
      </w:r>
      <w:bookmarkStart w:id="7" w:name="_GoBack"/>
      <w:bookmarkEnd w:id="7"/>
    </w:p>
    <w:p>
      <w:pPr>
        <w:pStyle w:val="2"/>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WebSocket简介</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谈到Web实时推送，就不得不说WebSocket。在WebSocket出现之前，很多网站为了实现实时推送技术，通常采用的方案是轮询 (Polling)和Comet技术，Comet又可细分为两种实现方式，一种是长轮询机制，一种称为流技术，这两种方式实际上是对轮询技术的改进，这些 方案带来很明显的缺点，需要由浏览器对服务器发出HTTP request，大量消耗服务器带宽和资源。面对这种状况，HTML5定义了WebSocket协议，能更好的节省服务器资源和带宽并实现真正意义上的实 时推送。</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WebSocket协议本质上是一个基于TCP的协议，它由通信协议和编程API组成，WebSocket能够在浏览器和服务器之间建立双向连接， 以基于事件的方式，赋予浏览器实时通信能力。既然是双向通信，就意味着服务器端和客户端可以同时发送并响应请求，而不再像HTTP的请求和响应。</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为了建立一个WebSocket连接，客户端浏览器首先要向服务器发起一个HTTP请求，这个请求和通常的HTTP请求不同，包含了一些附加头信 息，其中附加头信息”Upgrade: WebSocket”表明这是一个申请协议升级的HTTP请求，服务器端解析这些附加的头信息然后产生应答信息返回给客户端，客户端和服务器端的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 接。</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一个典型WebSocket客户端请求头：</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begin"/>
      </w:r>
      <w:r>
        <w:rPr>
          <w:rFonts w:hint="eastAsia" w:ascii="微软雅黑" w:hAnsi="微软雅黑" w:eastAsia="微软雅黑" w:cs="微软雅黑"/>
          <w:b w:val="0"/>
          <w:i w:val="0"/>
          <w:caps w:val="0"/>
          <w:color w:val="404040"/>
          <w:spacing w:val="0"/>
          <w:sz w:val="21"/>
          <w:szCs w:val="21"/>
          <w:bdr w:val="none" w:color="auto" w:sz="0" w:space="0"/>
          <w:shd w:val="clear" w:color="auto" w:fill="FAFAFA"/>
        </w:rPr>
        <w:instrText xml:space="preserve">INCLUDEPICTURE \d "http://static.open-open.com/lib/uploadImg/20140611/20140611173334_763.jpg" \* MERGEFORMATINET </w:instrTex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separate"/>
      </w:r>
      <w:r>
        <w:rPr>
          <w:rFonts w:hint="eastAsia" w:ascii="微软雅黑" w:hAnsi="微软雅黑" w:eastAsia="微软雅黑" w:cs="微软雅黑"/>
          <w:b w:val="0"/>
          <w:i w:val="0"/>
          <w:caps w:val="0"/>
          <w:color w:val="404040"/>
          <w:spacing w:val="0"/>
          <w:kern w:val="0"/>
          <w:sz w:val="21"/>
          <w:szCs w:val="21"/>
          <w:bdr w:val="none" w:color="auto" w:sz="0" w:space="0"/>
          <w:shd w:val="clear" w:color="auto" w:fill="FAFAFA"/>
          <w:lang w:val="en-US" w:eastAsia="zh-CN" w:bidi="ar-SA"/>
        </w:rPr>
        <w:pict>
          <v:shape id="图片 1026" o:spid="_x0000_s1027" type="#_x0000_t75" style="height:252.75pt;width:516.75pt;rotation:0f;" o:ole="f" fillcolor="#FFFFFF" filled="f" o:preferrelative="t" stroked="f" coordorigin="0,0" coordsize="21600,21600">
            <v:fill on="f" color2="#FFFFFF" focus="0%"/>
            <v:imagedata gain="65536f" blacklevel="0f" gamma="0" o:title="IMG_257" r:id="rId6"/>
            <o:lock v:ext="edit" position="f" selection="f" grouping="f" rotation="f" cropping="f" text="f" aspectratio="t"/>
            <w10:wrap type="none"/>
            <w10:anchorlock/>
          </v:shape>
        </w:pic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end"/>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前面讲到WebSocket是HTML5中新增的一种通信协议，这意味着一部分老版本浏览器（主要是IE10以下版本）并不具备这个功能， </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begin"/>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instrText xml:space="preserve"> HYPERLINK "http://tongji.baidu.com/data/browser" \t "http://www.open-open.com/lib/view/_blank" </w:instrTex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通过百度统计的公开数据显示</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end"/>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，IE8 目前仍以33%的市场份额占据榜首，好在chrome浏览器市场份额逐年上升，现在以超过26%的市场份额位居第二，同时微软前不久宣布停止对IE6的技 术支持并提示用户更新到新版本浏览器，这个曾经让无数前端工程师为之头疼的浏览器有望退出历史舞台，再加上几乎所有的智能手机浏览器都支持HTML5，所 以使得WebSocket的实战意义大增，但是无论如何，我们实际的项目中，仍然要考虑低版本浏览器的兼容方案：在支持WebSocket的浏览器中采用 新技术，而在不支持WebSocket的浏览器里启用Comet来接收发送消息。</w:t>
      </w:r>
    </w:p>
    <w:p>
      <w:pPr>
        <w:pStyle w:val="2"/>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WebSocket实战</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本文将以多人在线聊天应用作为实例场景，我们先来确定这个聊天应用的基本需求。</w:t>
      </w:r>
    </w:p>
    <w:p>
      <w:pPr>
        <w:pStyle w:val="3"/>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bookmarkStart w:id="0" w:name="_label0"/>
      <w:bookmarkEnd w:id="0"/>
      <w:r>
        <w:rPr>
          <w:rFonts w:hint="eastAsia" w:ascii="微软雅黑" w:hAnsi="微软雅黑" w:eastAsia="微软雅黑" w:cs="微软雅黑"/>
          <w:i w:val="0"/>
          <w:caps w:val="0"/>
          <w:color w:val="404040"/>
          <w:spacing w:val="0"/>
          <w:sz w:val="21"/>
          <w:szCs w:val="21"/>
          <w:bdr w:val="none" w:color="auto" w:sz="0" w:space="0"/>
          <w:shd w:val="clear" w:color="auto" w:fill="FAFAFA"/>
        </w:rPr>
        <w:t>需求分析</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1、兼容不支持WebSocket的低版本浏览器。</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2、允许客户端有相同的用户名。</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3、进入聊天室后可以看到当前在线的用户和在线人数。</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4、用户上线或退出，所有在线的客户端应该实时更新。</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5、用户发送消息，所有客户端实时收取。</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在实际的开发过程中，为了使用WebSocket接口构建Web应用，我们首先需要构建一个实现了 WebSocket规范的服务端，服务端的实现不受平台和开发语言的限制，只需要遵从WebSocket规范即可，目前已经出现了一些比较成熟的 WebSocket服务端实现，比如本文使用的Node.js+Socket.IO。为什么选用这个方案呢？先来简单介绍下他们两。</w:t>
      </w:r>
    </w:p>
    <w:p>
      <w:pPr>
        <w:widowControl/>
        <w:pBdr>
          <w:top w:val="none" w:color="auto" w:sz="0" w:space="0"/>
          <w:left w:val="none" w:color="auto" w:sz="0" w:space="0"/>
          <w:bottom w:val="none" w:color="auto" w:sz="0" w:space="0"/>
          <w:right w:val="none" w:color="auto" w:sz="0" w:space="0"/>
        </w:pBdr>
        <w:shd w:val="clear" w:color="auto" w:fill="FAFAFA"/>
        <w:spacing w:before="0" w:beforeAutospacing="0" w:after="0" w:afterAutospacing="0" w:line="378" w:lineRule="atLeast"/>
        <w:ind w:left="0" w:right="0" w:firstLine="0"/>
        <w:jc w:val="righ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begin"/>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instrText xml:space="preserve"> HYPERLINK "http://www.open-open.com/lib/view/open1402479198587.html" \l "_labelTop" </w:instrTex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回到顶部</w: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end"/>
      </w:r>
      <w:bookmarkStart w:id="1" w:name="_label1"/>
      <w:bookmarkEnd w:id="1"/>
    </w:p>
    <w:p>
      <w:pPr>
        <w:pStyle w:val="3"/>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Node.js</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Node.js采用C++语言编写而成，它不是Javascript应用，而是一个Javascript的运行环境，据Node.js创始人 Ryan Dahl回忆，他最初希望采用Ruby来写Node.js，但是后来发现Ruby虚拟机的性能不能满足他的要求，后来他尝试采用V8引擎，所以选择了 C++语言。</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Node.js支持的系统包括*nux、Windows，这意味着程序员可以编写系统级或者服务器端的Javascript代码，交给 Node.js来解释执行。Node.js的Web开发框架Express，可以帮助程序员快速建立web站点，从2009年诞生至今，Node.js的 成长的速度有目共睹，其发展前景获得了技术社区的充分肯定。</w:t>
      </w:r>
    </w:p>
    <w:p>
      <w:pPr>
        <w:widowControl/>
        <w:pBdr>
          <w:top w:val="none" w:color="auto" w:sz="0" w:space="0"/>
          <w:left w:val="none" w:color="auto" w:sz="0" w:space="0"/>
          <w:bottom w:val="none" w:color="auto" w:sz="0" w:space="0"/>
          <w:right w:val="none" w:color="auto" w:sz="0" w:space="0"/>
        </w:pBdr>
        <w:shd w:val="clear" w:color="auto" w:fill="FAFAFA"/>
        <w:spacing w:before="0" w:beforeAutospacing="0" w:after="0" w:afterAutospacing="0" w:line="378" w:lineRule="atLeast"/>
        <w:ind w:left="0" w:right="0" w:firstLine="0"/>
        <w:jc w:val="righ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begin"/>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instrText xml:space="preserve"> HYPERLINK "http://www.open-open.com/lib/view/open1402479198587.html" \l "_labelTop" </w:instrTex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回到顶部</w: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end"/>
      </w:r>
      <w:bookmarkStart w:id="2" w:name="_label2"/>
      <w:bookmarkEnd w:id="2"/>
    </w:p>
    <w:p>
      <w:pPr>
        <w:pStyle w:val="3"/>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Socket.IO</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Socket.IO是一个开源的WebSocket库，它通过Node.js实现WebSocket服务端，同时也提供客户端JS库。Socket.IO支持以事件为基础的实时双向通讯，它可以工作在任何平台、浏览器或移动设备。</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Socket.IO支持4种协议：WebSocket、htmlfile、xhr-polling、jsonp-polling，它会自动根据浏览 器选择适合的通讯方式，从而让开发者可以聚焦到功能的实现而不是平台的兼容性，同时Socket.IO具有不错的稳定性和性能。</w:t>
      </w:r>
    </w:p>
    <w:p>
      <w:pPr>
        <w:pStyle w:val="2"/>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编码实现</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本文一开始的的插图就是效果演示图：可以</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begin"/>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instrText xml:space="preserve"> HYPERLINK "http://demo.plhwin.com/chat/" \t "http://www.open-open.com/lib/view/_blank" </w:instrTex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点击这里</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end"/>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查看在线演示，整个开发过程非常简单，下面简单记录了开发步骤：</w:t>
      </w:r>
    </w:p>
    <w:p>
      <w:pPr>
        <w:widowControl/>
        <w:pBdr>
          <w:top w:val="none" w:color="auto" w:sz="0" w:space="0"/>
          <w:left w:val="none" w:color="auto" w:sz="0" w:space="0"/>
          <w:bottom w:val="none" w:color="auto" w:sz="0" w:space="0"/>
          <w:right w:val="none" w:color="auto" w:sz="0" w:space="0"/>
        </w:pBdr>
        <w:shd w:val="clear" w:color="auto" w:fill="FAFAFA"/>
        <w:spacing w:before="0" w:beforeAutospacing="0" w:after="0" w:afterAutospacing="0" w:line="378" w:lineRule="atLeast"/>
        <w:ind w:left="0" w:right="0" w:firstLine="0"/>
        <w:jc w:val="righ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begin"/>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instrText xml:space="preserve"> HYPERLINK "http://www.open-open.com/lib/view/open1402479198587.html" \l "_labelTop" </w:instrTex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回到顶部</w: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end"/>
      </w:r>
      <w:bookmarkStart w:id="3" w:name="_label3"/>
      <w:bookmarkEnd w:id="3"/>
    </w:p>
    <w:p>
      <w:pPr>
        <w:pStyle w:val="3"/>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安装Node.js</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根据自己的操作系统，去</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begin"/>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instrText xml:space="preserve"> HYPERLINK "http://www.nodejs.org/download/" \t "http://www.open-open.com/lib/view/_blank" </w:instrTex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Node.js官网</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end"/>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下载安装即可。如果成功安装。在命令行输入</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node -v</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和</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npm -v</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应该能看到相应的版本号。</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w:t>
            </w:r>
          </w:p>
        </w:tc>
        <w:tc>
          <w:tcPr>
            <w:tcW w:w="8189"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node -v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v0.10.26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npm -v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1.4.6</w:t>
            </w:r>
          </w:p>
        </w:tc>
      </w:tr>
    </w:tbl>
    <w:p>
      <w:pPr>
        <w:widowControl/>
        <w:jc w:val="left"/>
      </w:pPr>
    </w:p>
    <w:p>
      <w:pPr>
        <w:widowControl/>
        <w:pBdr>
          <w:top w:val="none" w:color="auto" w:sz="0" w:space="0"/>
          <w:left w:val="none" w:color="auto" w:sz="0" w:space="0"/>
          <w:bottom w:val="none" w:color="auto" w:sz="0" w:space="0"/>
          <w:right w:val="none" w:color="auto" w:sz="0" w:space="0"/>
        </w:pBdr>
        <w:shd w:val="clear" w:color="auto" w:fill="FAFAFA"/>
        <w:spacing w:before="0" w:beforeAutospacing="0" w:after="0" w:afterAutospacing="0" w:line="378" w:lineRule="atLeast"/>
        <w:ind w:left="0" w:right="0" w:firstLine="0"/>
        <w:jc w:val="righ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begin"/>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instrText xml:space="preserve"> HYPERLINK "http://www.open-open.com/lib/view/open1402479198587.html" \l "_labelTop" </w:instrTex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回到顶部</w: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end"/>
      </w:r>
      <w:bookmarkStart w:id="4" w:name="_label4"/>
      <w:bookmarkEnd w:id="4"/>
    </w:p>
    <w:p>
      <w:pPr>
        <w:pStyle w:val="3"/>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搭建WebSocket服务端</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这个环节我们尽可能的考虑真实生产环境，把WebSocket后端服务搭建成一个线上可以用域名访问的服务，如果你是在本地开发环境，可以换成本地ip地址，或者使用一个虚拟域名指向本地ip。</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先进入到你的工作目录，比如 </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/workspace/wwwroot/plhwin/realtime.plhwin.com</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，新建一个名为 </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package.json</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的文件，内容如下：</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hint="default"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w:t>
            </w:r>
          </w:p>
        </w:tc>
        <w:tc>
          <w:tcPr>
            <w:tcW w:w="8189"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"realtime-server"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"version"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"0.0.1"</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"description"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"my first realtime server"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"dependencies"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tc>
      </w:tr>
    </w:tbl>
    <w:p>
      <w:pPr>
        <w:widowControl/>
        <w:jc w:val="left"/>
      </w:pP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接下来使用</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npm</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命令安装</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express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和</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socket.io</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hint="default"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tc>
        <w:tc>
          <w:tcPr>
            <w:tcW w:w="8189"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npm install --save express</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npm install --save socket.io</w:t>
            </w:r>
          </w:p>
        </w:tc>
      </w:tr>
    </w:tbl>
    <w:p>
      <w:pPr>
        <w:widowControl/>
        <w:jc w:val="left"/>
      </w:pP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安装成功后，应该可以看到工作目录下生成了一个名为</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node_modules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的文件夹，里面分别是</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express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和</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socket.io</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，接下来可以开始编写服务端的代码了，新建一个文件：</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index.js</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hint="default"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2"/>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32"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w:t>
            </w:r>
          </w:p>
        </w:tc>
        <w:tc>
          <w:tcPr>
            <w:tcW w:w="8074"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app = require(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'express'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http = require(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'http'</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).Server(app);</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io = require(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'socket.io'</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)(http);</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app.get(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(req, res){</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res.send(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'&lt;h1&gt;Welcome Realtime Server&lt;/h1&gt;'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http.listen(3000,</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console.log(</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'listening on *:3000'</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tc>
      </w:tr>
    </w:tbl>
    <w:p>
      <w:pPr>
        <w:widowControl/>
        <w:jc w:val="left"/>
      </w:pP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命令行运行</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node index.js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，如果一切顺利，你应该会看到返回的</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listening on *:3000</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字样，这说明服务已经成功搭建了。此时浏览器中打开</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http://localhost:3000</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应该可以看到正常的欢迎页面。</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如果你想要让服务运行在线上服务器，并且可以通过域名访问的话，可以使用Nginx做代理，在nginx.conf中添加如下配置，然后将域名（比如：realtime.plhwin.com）解析到服务器IP即可。</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hint="default"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w:t>
            </w:r>
          </w:p>
        </w:tc>
        <w:tc>
          <w:tcPr>
            <w:tcW w:w="8189"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server</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listen       80;</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server_name  realtime.plhwin.com;</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location /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proxy_pass http:</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//127.0.0.1:3000;</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tc>
      </w:tr>
    </w:tbl>
    <w:p>
      <w:pPr>
        <w:widowControl/>
        <w:jc w:val="left"/>
      </w:pP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完成以上步骤，</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http://realtime.plhwin.com:3000</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的后端服务就正常搭建了。</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begin"/>
      </w:r>
      <w:r>
        <w:rPr>
          <w:rFonts w:hint="eastAsia" w:ascii="微软雅黑" w:hAnsi="微软雅黑" w:eastAsia="微软雅黑" w:cs="微软雅黑"/>
          <w:b w:val="0"/>
          <w:i w:val="0"/>
          <w:caps w:val="0"/>
          <w:color w:val="404040"/>
          <w:spacing w:val="0"/>
          <w:sz w:val="21"/>
          <w:szCs w:val="21"/>
          <w:bdr w:val="none" w:color="auto" w:sz="0" w:space="0"/>
          <w:shd w:val="clear" w:color="auto" w:fill="FAFAFA"/>
        </w:rPr>
        <w:instrText xml:space="preserve">INCLUDEPICTURE \d "http://static.open-open.com/lib/uploadImg/20140611/20140611173334_655.jpg" \* MERGEFORMATINET </w:instrTex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separate"/>
      </w:r>
      <w:r>
        <w:rPr>
          <w:rFonts w:hint="eastAsia" w:ascii="微软雅黑" w:hAnsi="微软雅黑" w:eastAsia="微软雅黑" w:cs="微软雅黑"/>
          <w:b w:val="0"/>
          <w:i w:val="0"/>
          <w:caps w:val="0"/>
          <w:color w:val="404040"/>
          <w:spacing w:val="0"/>
          <w:kern w:val="0"/>
          <w:sz w:val="21"/>
          <w:szCs w:val="21"/>
          <w:bdr w:val="none" w:color="auto" w:sz="0" w:space="0"/>
          <w:shd w:val="clear" w:color="auto" w:fill="FAFAFA"/>
          <w:lang w:val="en-US" w:eastAsia="zh-CN" w:bidi="ar-SA"/>
        </w:rPr>
        <w:pict>
          <v:shape id="图片 1027" o:spid="_x0000_s1028" type="#_x0000_t75" style="height:85.5pt;width:318pt;rotation:0f;" o:ole="f" fillcolor="#FFFFFF" filled="f" o:preferrelative="t" stroked="f" coordorigin="0,0" coordsize="21600,21600">
            <v:fill on="f" color2="#FFFFFF" focus="0%"/>
            <v:imagedata gain="65536f" blacklevel="0f" gamma="0" o:title="IMG_258" r:id="rId7"/>
            <o:lock v:ext="edit" position="f" selection="f" grouping="f" rotation="f" cropping="f" text="f" aspectratio="t"/>
            <w10:wrap type="none"/>
            <w10:anchorlock/>
          </v:shape>
        </w:pic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fldChar w:fldCharType="end"/>
      </w:r>
    </w:p>
    <w:p>
      <w:pPr>
        <w:widowControl/>
        <w:pBdr>
          <w:top w:val="none" w:color="auto" w:sz="0" w:space="0"/>
          <w:left w:val="none" w:color="auto" w:sz="0" w:space="0"/>
          <w:bottom w:val="none" w:color="auto" w:sz="0" w:space="0"/>
          <w:right w:val="none" w:color="auto" w:sz="0" w:space="0"/>
        </w:pBdr>
        <w:shd w:val="clear" w:color="auto" w:fill="FAFAFA"/>
        <w:spacing w:before="0" w:beforeAutospacing="0" w:after="0" w:afterAutospacing="0" w:line="378" w:lineRule="atLeast"/>
        <w:ind w:left="0" w:right="0" w:firstLine="0"/>
        <w:jc w:val="righ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begin"/>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instrText xml:space="preserve"> HYPERLINK "http://www.open-open.com/lib/view/open1402479198587.html" \l "_labelTop" </w:instrTex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回到顶部</w: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end"/>
      </w:r>
      <w:bookmarkStart w:id="5" w:name="_label5"/>
      <w:bookmarkEnd w:id="5"/>
    </w:p>
    <w:p>
      <w:pPr>
        <w:pStyle w:val="3"/>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服务端代码实现</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前面讲到的</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index.js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运行在服务端，之前的代码只是一个简单的WebServer欢迎内容，让我们把WebSocket服务端完整的实现代码加入进去，整个服务端就可以处理客户端的请求了。完整的</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index.js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代码如下：</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hint="default"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2"/>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32"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63</w:t>
            </w:r>
          </w:p>
        </w:tc>
        <w:tc>
          <w:tcPr>
            <w:tcW w:w="8074"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app = require(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'express'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http = require(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'http'</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).Server(app);</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io = require(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'socket.io'</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)(http);</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app.get(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(req, res){</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res.send(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'&lt;h1&gt;Welcome Realtime Server&lt;/h1&gt;'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//在线用户</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 =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//当前在线人数</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onlineCount = 0;</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io.on(</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'connection'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console.log(</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'a user connected'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//监听新用户加入</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socket.on(</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//将新加入用户的唯一标识当作socket的名称，后面退出的时候会用到</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socket.name = obj.userid;</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//检查在线列表，如果不在里面就加入</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(!onlineUsers.hasOwnProperty(obj.userid))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onlineUsers[obj.userid] = obj.username;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//在线人数+1</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onlineCount++;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//向所有客户端广播用户加入</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io.emit(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{onlineUsers:onlineUsers, onlineCount:onlineCount, user:obj});</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console.log(obj.username+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'加入了聊天室'</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//监听用户退出</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socket.on(</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'disconnect'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//将退出的用户从在线列表中删除</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(onlineUsers.hasOwnProperty(socket.name))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//退出用户的信息</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 = {userid:socket.name, username:onlineUsers[socket.name]};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//删除</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delete</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onlineUsers[socket.name];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//在线人数-1</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onlineCount--;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//向所有客户端广播用户退出</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io.emit(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'logout'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{onlineUsers:onlineUsers, onlineCount:onlineCount, user:obj});</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console.log(obj.username+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'退出了聊天室'</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//监听用户发布聊天内容</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socket.on(</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'message'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//向所有客户端广播发布的消息</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io.emit(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'message'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obj);</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console.log(obj.username+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'说：'</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+obj.content);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http.listen(3000,</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console.log(</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'listening on *:3000'</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tc>
      </w:tr>
    </w:tbl>
    <w:p>
      <w:pPr>
        <w:widowControl/>
        <w:jc w:val="left"/>
      </w:pPr>
    </w:p>
    <w:p>
      <w:pPr>
        <w:widowControl/>
        <w:pBdr>
          <w:top w:val="none" w:color="auto" w:sz="0" w:space="0"/>
          <w:left w:val="none" w:color="auto" w:sz="0" w:space="0"/>
          <w:bottom w:val="none" w:color="auto" w:sz="0" w:space="0"/>
          <w:right w:val="none" w:color="auto" w:sz="0" w:space="0"/>
        </w:pBdr>
        <w:shd w:val="clear" w:color="auto" w:fill="FAFAFA"/>
        <w:spacing w:before="0" w:beforeAutospacing="0" w:after="0" w:afterAutospacing="0" w:line="378" w:lineRule="atLeast"/>
        <w:ind w:left="0" w:right="0" w:firstLine="0"/>
        <w:jc w:val="righ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begin"/>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instrText xml:space="preserve"> HYPERLINK "http://www.open-open.com/lib/view/open1402479198587.html" \l "_labelTop" </w:instrTex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回到顶部</w:t>
      </w:r>
      <w:r>
        <w:rPr>
          <w:rFonts w:hint="eastAsia" w:ascii="微软雅黑" w:hAnsi="微软雅黑" w:eastAsia="微软雅黑" w:cs="微软雅黑"/>
          <w:b w:val="0"/>
          <w:i w:val="0"/>
          <w:caps w:val="0"/>
          <w:color w:val="005FA9"/>
          <w:spacing w:val="0"/>
          <w:kern w:val="0"/>
          <w:sz w:val="21"/>
          <w:szCs w:val="21"/>
          <w:u w:val="none"/>
          <w:bdr w:val="none" w:color="auto" w:sz="0" w:space="0"/>
          <w:shd w:val="clear" w:color="auto" w:fill="FAFAFA"/>
          <w:lang w:val="en-US" w:eastAsia="zh-CN" w:bidi="ar-SA"/>
        </w:rPr>
        <w:fldChar w:fldCharType="end"/>
      </w:r>
      <w:bookmarkStart w:id="6" w:name="_label6"/>
      <w:bookmarkEnd w:id="6"/>
    </w:p>
    <w:p>
      <w:pPr>
        <w:pStyle w:val="3"/>
        <w:widowControl/>
        <w:pBdr>
          <w:top w:val="none" w:color="auto" w:sz="0" w:space="0"/>
          <w:left w:val="none" w:color="auto" w:sz="0" w:space="0"/>
          <w:bottom w:val="none" w:color="auto" w:sz="0" w:space="0"/>
          <w:right w:val="none" w:color="auto" w:sz="0" w:space="0"/>
        </w:pBdr>
        <w:shd w:val="clear" w:color="auto" w:fill="FAFAFA"/>
        <w:spacing w:before="75" w:beforeAutospacing="0" w:after="75" w:afterAutospacing="0" w:line="378"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shd w:val="clear" w:color="auto" w:fill="FAFAFA"/>
        </w:rPr>
        <w:t>客户端代码实现</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进入客户端工作目录</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/workspace/wwwroot/plhwin/demo.plhwin.com/chat</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，新建一个</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index.html</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hint="default"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1"/>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31"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50</w:t>
            </w:r>
          </w:p>
        </w:tc>
        <w:tc>
          <w:tcPr>
            <w:tcW w:w="8074"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&lt;!DOCTYPE html&gt;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html</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head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meta</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charset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"utf-8"</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meta</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"format-detection"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content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"telephone=no"</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meta</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"format-detection"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content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"email=no"</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meta</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content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"width=device-width, initial-scale=1.0, maximum-scale=1.0, minimum-scale=1.0, user-scalable=0"</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"viewport"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title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&gt;多人聊天室&lt;/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title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link</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rel</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"stylesheet"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type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"text/css"</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href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"./style.css"</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&lt;!--[if lt IE 8]&gt;&lt;script src="./json3.min.js"&gt;&lt;/script&gt;&lt;![endif]--&gt;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script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src</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"http://realtime.plhwin.com:3000/socket.io/socket.io.js"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script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head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body</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"loginbox"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"width:260px;margin:200px auto;"</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请先输入你在聊天室的昵称</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br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br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input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type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"text"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"width:180px;"</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placeholder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"请输入用户名"</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"username"</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"username"</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input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type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"button"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"width:50px;"</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value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"提交"</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onclick</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"CHAT.usernameSubmit();"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"chatbox"</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"display:none;"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"background:#3d3d3d;height: 28px; width: 100%;font-size:12px;"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"line-height: 28px;color:#fff;"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span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"text-align:left;margin-left:10px;"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&gt;Websocket多人聊天室&lt;/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span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span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"float:right; margin-right:10px;"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span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"showusername"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span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a</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href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"javascript:;"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onclick</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"CHAT.logout()"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"color:#fff;"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&gt;退出&lt;/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a</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span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"doc"</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"chat"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"message"</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class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"message"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"onlinecount"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style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"background:#EFEFF4; font-size:12px; margin-top:10px; margin-left:10px; color:#666;"</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class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"input-box"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class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"input"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input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type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"text"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maxlength</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"140"</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placeholder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"请输入聊天内容，按Ctrl提交"</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"content"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"content"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class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"action"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button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type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"button"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id</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"mjr_send"</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onclick</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"CHAT.submit();"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&gt;提交&lt;/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button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div</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script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type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"text/javascript"</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E0E8FF"/>
                <w:kern w:val="0"/>
                <w:sz w:val="21"/>
                <w:szCs w:val="21"/>
                <w:bdr w:val="none" w:color="auto" w:sz="0" w:space="0"/>
                <w:shd w:val="clear" w:color="auto" w:fill="1B2426"/>
                <w:lang w:val="en-US" w:eastAsia="zh-CN" w:bidi="ar-SA"/>
              </w:rPr>
              <w:t>src</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"./client.js"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script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body</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html</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&gt;</w:t>
            </w:r>
          </w:p>
        </w:tc>
      </w:tr>
    </w:tbl>
    <w:p>
      <w:pPr>
        <w:widowControl/>
        <w:jc w:val="left"/>
      </w:pP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上面的html内容本身没有什么好说的，我们主要看看里面的4个文件请求：</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1、realtime.plhwin.com:3000/socket.io/socket.io.js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2、style.css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3、json3.min.js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br/>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4、client.js</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第1个JS是Socket.IO提供的客户端JS文件，在前面安装服务端的步骤中，当npm安装完socket.io并搭建起WebServer后，这个JS文件就可以正常访问了。</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第2个style.css文件没什么好说的，就是样式文件而已。</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第3个JS只在IE8以下版本的IE浏览器中加载，目的是让这些低版本的IE浏览器也能处理json，这是一个开源的JS，详见：</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begin"/>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instrText xml:space="preserve"> HYPERLINK "http://bestiejs.github.io/json3/" \t "http://www.open-open.com/lib/view/_blank" </w:instrTex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http://bestiejs.github.io/json3/</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end"/>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第4个</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client.js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是完整的客户端的业务逻辑实现代码，它的内容如下：</w:t>
      </w:r>
    </w:p>
    <w:p>
      <w:pPr>
        <w:widowControl/>
        <w:pBdr>
          <w:top w:val="none" w:color="auto" w:sz="0" w:space="0"/>
          <w:left w:val="none" w:color="auto" w:sz="0" w:space="0"/>
          <w:bottom w:val="none" w:color="auto" w:sz="0" w:space="0"/>
          <w:right w:val="none" w:color="auto" w:sz="0" w:space="0"/>
        </w:pBdr>
        <w:shd w:val="clear" w:color="auto" w:fill="435A5F"/>
        <w:spacing w:before="0" w:beforeAutospacing="0" w:after="0" w:afterAutospacing="0" w:line="198" w:lineRule="atLeast"/>
        <w:ind w:left="0" w:right="0"/>
        <w:jc w:val="left"/>
        <w:textAlignment w:val="baseline"/>
        <w:rPr>
          <w:rFonts w:hint="default" w:ascii="Consolas" w:hAnsi="Consolas" w:eastAsia="Consolas" w:cs="Consolas"/>
          <w:b w:val="0"/>
          <w:i w:val="0"/>
          <w:color w:val="FFFFFF"/>
          <w:sz w:val="15"/>
          <w:szCs w:val="15"/>
        </w:rPr>
      </w:pP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begin"/>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instrText xml:space="preserve"> HYPERLINK "http://www.open-open.com/lib/view/open1402479198587.html" </w:instrTex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separate"/>
      </w:r>
      <w:r>
        <w:rPr>
          <w:rStyle w:val="7"/>
          <w:rFonts w:hint="default" w:ascii="Consolas" w:hAnsi="Consolas" w:eastAsia="Consolas" w:cs="Consolas"/>
          <w:b w:val="0"/>
          <w:i w:val="0"/>
          <w:color w:val="005FA9"/>
          <w:sz w:val="21"/>
          <w:szCs w:val="21"/>
          <w:u w:val="none"/>
          <w:bdr w:val="none" w:color="auto" w:sz="0" w:space="0"/>
          <w:shd w:val="clear" w:color="auto" w:fill="435A5F"/>
        </w:rPr>
        <w:t>?</w:t>
      </w:r>
      <w:r>
        <w:rPr>
          <w:rFonts w:hint="default" w:ascii="Consolas" w:hAnsi="Consolas" w:eastAsia="Consolas" w:cs="Consolas"/>
          <w:b w:val="0"/>
          <w:i w:val="0"/>
          <w:color w:val="005FA9"/>
          <w:kern w:val="0"/>
          <w:sz w:val="21"/>
          <w:szCs w:val="21"/>
          <w:u w:val="none"/>
          <w:bdr w:val="none" w:color="auto" w:sz="0" w:space="0"/>
          <w:shd w:val="clear" w:color="auto" w:fill="435A5F"/>
          <w:lang w:val="en-US" w:eastAsia="zh-CN" w:bidi="ar-SA"/>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48"/>
        <w:gridCol w:w="7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348"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29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39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49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59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69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79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89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99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109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119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129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139</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140</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141</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142</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143</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144</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145</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146</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147</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148</w:t>
            </w:r>
          </w:p>
          <w:p>
            <w:pPr>
              <w:widowControl/>
              <w:pBdr>
                <w:top w:val="none" w:color="auto" w:sz="0" w:space="0"/>
                <w:left w:val="none" w:color="auto" w:sz="0" w:space="0"/>
                <w:bottom w:val="none" w:color="auto" w:sz="0" w:space="0"/>
                <w:right w:val="single" w:color="435A5F" w:sz="18" w:space="5"/>
              </w:pBdr>
              <w:shd w:val="clear" w:color="auto" w:fill="1B2426"/>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color="auto" w:fill="1B2426"/>
                <w:lang w:val="en-US" w:eastAsia="zh-CN" w:bidi="ar-SA"/>
              </w:rPr>
              <w:t>149</w:t>
            </w:r>
          </w:p>
        </w:tc>
        <w:tc>
          <w:tcPr>
            <w:tcW w:w="7958" w:type="dxa"/>
            <w:tcBorders>
              <w:top w:val="nil"/>
              <w:left w:val="nil"/>
              <w:bottom w:val="nil"/>
              <w:right w:val="nil"/>
            </w:tcBorders>
            <w:shd w:val="clear" w:color="auto" w:fill="auto"/>
            <w:vAlign w:val="top"/>
          </w:tcPr>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 = document,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 = window,</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p = parseInt,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dd = d.documentElement,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db = d.body,</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dc = d.compatMode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'CSS1Compat'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dx = dc ? dd: db,</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ec = encodeURIComponent;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w.CHAT =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msgObj:d.getElementById(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"message"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screenheight:w.innerHeight ? w.innerHeight : dx.clientHeight,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null</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userid:</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null</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null</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//让浏览器滚动条保持在最低部</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scrollToBottom:</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w.scrollTo(0,</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.msgObj.clientHeight);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//退出，本例只是一个简单的刷新</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logout: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//this.socket.disconnect();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location.reload();</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//提交聊天消息内容</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submit: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content = 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"content"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).value;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(content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 =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userid:</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.userid,</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content: content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.socket.emit(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'message'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obj);</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"content"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).value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return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false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genUid:</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return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new</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Date().getTime()+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+Math.floor(Math.random()*899+100);</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//更新系统消息，本例中在用户加入、退出的时候调用</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updateSysMsg:</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 action){</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//当前在线用户列表</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 = o.onlineUsers;</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//当前在线人数</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onlineCount = o.onlineCount;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//新加入用户的信息</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 = o.user;</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//更新在线人数</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userhtml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separator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for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(key</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(onlineUsers.hasOwnProperty(key)){</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userhtml += separator+onlineUsers[key];</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separator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"onlinecount"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).innerHTML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'当前共有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+onlineCount+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 人在线，在线列表：'</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+userhtml;</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//添加系统消息</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html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html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'&lt;div class="msg-system"&gt;'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html += user.username;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html += (action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 加入了聊天室'</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 退出了聊天室'</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html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'&lt;/div&gt;'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 = d.createElement(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'section'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section.className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'system J-mjrlinkWrap J-cutMsg'</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section.innerHTML = html;</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.msgObj.appendChild(section);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.scrollToBottom();</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//第一个界面用户提交用户名</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usernameSubmit: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 = 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"username"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).value;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"username"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).value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"loginbox"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).style.display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'none'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"chatbox"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).style.display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'block'</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.init(username);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return</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false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init:</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客户端根据时间和随机数生成uid,这样使得聊天室用户名称可以重复。</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实际项目中，如果是需要用户登录，那么直接采用用户的uid来做标识就可以</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.userid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.genUid();</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 = 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"showusername"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).innerHTML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.msgObj.style.minHeight =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.screenheight - db.clientHeight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.msgObj.clientHeight)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"px"</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.scrollToBottom();</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//连接websocket后端服务器</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 = io.connect(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'ws://realtime.plhwin.com:3000'</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//告诉服务器端有用户登录</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.socket.emit(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{userid:</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.userid, username:</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//监听新用户登录</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.socket.on(</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CHAT.updateSysMsg(o,</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'login'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//监听用户退出</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.socket.on(</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'logout'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CHAT.updateSysMsg(o,</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'logout'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//监听消息发送</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this</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.socket.on(</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'message'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isme = (obj.userid == CHAT.userid)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true</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false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contentDiv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'&lt;div&gt;'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+obj.content+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'&lt;/div&gt;'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usernameDiv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'&lt;span&gt;'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+obj.username+</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'&lt;/span&gt;'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var</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 = d.createElement(</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'section'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(isme){</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section.className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'user'</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section.innerHTML = contentDiv + usernameDiv;</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else</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section.className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'service'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section.innerHTML = usernameDiv + contentDiv;</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CHAT.msgObj.appendChild(section);</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CHAT.scrollToBottom();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color="auto" w:fill="1B2426"/>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//通过“回车”提交用户名</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"username"</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).onkeydown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(e)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e = e || event;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(e.keyCode === 13)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CHAT.usernameSubmit();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878A85"/>
                <w:kern w:val="0"/>
                <w:sz w:val="21"/>
                <w:szCs w:val="21"/>
                <w:bdr w:val="none" w:color="auto" w:sz="0" w:space="0"/>
                <w:shd w:val="clear" w:color="auto" w:fill="1B2426"/>
                <w:lang w:val="en-US" w:eastAsia="zh-CN" w:bidi="ar-SA"/>
              </w:rPr>
              <w:t>//通过“回车”提交信息</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d.getElementById(</w:t>
            </w:r>
            <w:r>
              <w:rPr>
                <w:rStyle w:val="8"/>
                <w:rFonts w:hint="default" w:ascii="Consolas" w:hAnsi="Consolas" w:eastAsia="Consolas" w:cs="Consolas"/>
                <w:b w:val="0"/>
                <w:i w:val="0"/>
                <w:color w:val="5CE638"/>
                <w:kern w:val="0"/>
                <w:sz w:val="21"/>
                <w:szCs w:val="21"/>
                <w:bdr w:val="none" w:color="auto" w:sz="0" w:space="0"/>
                <w:shd w:val="clear" w:color="auto" w:fill="1B2426"/>
                <w:lang w:val="en-US" w:eastAsia="zh-CN" w:bidi="ar-SA"/>
              </w:rPr>
              <w:t>"content"</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).onkeydown =</w:t>
            </w:r>
            <w:r>
              <w:rPr>
                <w:rFonts w:hint="default" w:ascii="Consolas" w:hAnsi="Consolas" w:eastAsia="Consolas" w:cs="Consolas"/>
                <w:b w:val="0"/>
                <w:i w:val="0"/>
                <w:color w:val="B9BDB6"/>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function</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(e)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e = e || event;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5BA1CF"/>
                <w:kern w:val="0"/>
                <w:sz w:val="21"/>
                <w:szCs w:val="21"/>
                <w:bdr w:val="none" w:color="auto" w:sz="0" w:space="0"/>
                <w:shd w:val="clear" w:color="auto" w:fill="1B2426"/>
                <w:lang w:val="en-US" w:eastAsia="zh-CN" w:bidi="ar-SA"/>
              </w:rPr>
              <w:t>if</w:t>
            </w:r>
            <w:r>
              <w:rPr>
                <w:rFonts w:hint="default" w:ascii="Consolas" w:hAnsi="Consolas" w:eastAsia="Consolas" w:cs="Consolas"/>
                <w:b w:val="0"/>
                <w:i w:val="0"/>
                <w:kern w:val="0"/>
                <w:sz w:val="21"/>
                <w:szCs w:val="21"/>
                <w:bdr w:val="none" w:color="auto" w:sz="0" w:space="0"/>
                <w:shd w:val="clear" w:color="auto" w:fill="1B2426"/>
                <w:lang w:val="en-US" w:eastAsia="zh-CN" w:bidi="ar-SA"/>
              </w:rPr>
              <w:t xml:space="preserve">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(e.keyCode === 13) {</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CHAT.submit();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kern w:val="0"/>
                <w:sz w:val="21"/>
                <w:szCs w:val="21"/>
                <w:bdr w:val="none" w:color="auto" w:sz="0" w:space="0"/>
                <w:shd w:val="clear" w:color="auto" w:fill="1B2426"/>
                <w:lang w:val="en-US" w:eastAsia="zh-CN" w:bidi="ar-SA"/>
              </w:rPr>
              <w:t>    </w:t>
            </w: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p>
            <w:pPr>
              <w:widowControl/>
              <w:pBdr>
                <w:top w:val="none" w:color="auto" w:sz="0" w:space="0"/>
                <w:left w:val="none" w:color="auto" w:sz="0" w:space="0"/>
                <w:bottom w:val="none" w:color="auto" w:sz="0" w:space="0"/>
                <w:right w:val="none" w:color="auto" w:sz="0" w:space="0"/>
              </w:pBdr>
              <w:shd w:val="clear" w:color="auto" w:fill="1B2426"/>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B9BDB6"/>
                <w:kern w:val="0"/>
                <w:sz w:val="21"/>
                <w:szCs w:val="21"/>
                <w:bdr w:val="none" w:color="auto" w:sz="0" w:space="0"/>
                <w:shd w:val="clear" w:color="auto" w:fill="1B2426"/>
                <w:lang w:val="en-US" w:eastAsia="zh-CN" w:bidi="ar-SA"/>
              </w:rPr>
              <w:t>})();</w:t>
            </w:r>
          </w:p>
        </w:tc>
      </w:tr>
    </w:tbl>
    <w:p>
      <w:pPr>
        <w:widowControl/>
        <w:jc w:val="left"/>
      </w:pP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至此所有的编码开发工作全部完成了，在浏览器中打开</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begin"/>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instrText xml:space="preserve"> HYPERLINK "http://demo.plhwin.com/chat/" \t "http://www.open-open.com/lib/view/_blank" </w:instrTex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http://demo.plhwin.com/chat/</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end"/>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就可以看到效果了。</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上面所有的客户端和服务端的代码可以从Github上获得，地址：</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begin"/>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instrText xml:space="preserve"> HYPERLINK "https://github.com/plhwin/nodejs-socketio-chat" \t "http://www.open-open.com/lib/view/_blank" </w:instrTex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separate"/>
      </w:r>
      <w:r>
        <w:rPr>
          <w:rStyle w:val="7"/>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t>https://github.com/plhwin/nodejs-socketio-chat</w:t>
      </w:r>
      <w:r>
        <w:rPr>
          <w:rFonts w:hint="eastAsia" w:ascii="微软雅黑" w:hAnsi="微软雅黑" w:eastAsia="微软雅黑" w:cs="微软雅黑"/>
          <w:b w:val="0"/>
          <w:i w:val="0"/>
          <w:caps w:val="0"/>
          <w:color w:val="005FA9"/>
          <w:spacing w:val="0"/>
          <w:sz w:val="21"/>
          <w:szCs w:val="21"/>
          <w:u w:val="none"/>
          <w:bdr w:val="none" w:color="auto" w:sz="0" w:space="0"/>
          <w:shd w:val="clear" w:color="auto" w:fill="FAFAFA"/>
        </w:rPr>
        <w:fldChar w:fldCharType="end"/>
      </w:r>
    </w:p>
    <w:p>
      <w:pPr>
        <w:pStyle w:val="4"/>
        <w:widowControl/>
        <w:pBdr>
          <w:top w:val="none" w:color="auto" w:sz="0" w:space="0"/>
          <w:left w:val="single" w:color="33FF33" w:sz="18" w:space="3"/>
          <w:bottom w:val="none" w:color="auto" w:sz="0" w:space="0"/>
          <w:right w:val="none" w:color="auto" w:sz="0" w:space="0"/>
        </w:pBdr>
        <w:shd w:val="clear" w:color="auto" w:fill="F6F6F6"/>
        <w:spacing w:before="0" w:beforeAutospacing="0" w:after="0" w:afterAutospacing="0" w:line="378" w:lineRule="atLeast"/>
        <w:ind w:left="0" w:right="0" w:firstLine="0"/>
        <w:jc w:val="left"/>
        <w:rPr>
          <w:rFonts w:ascii="Courier New" w:hAnsi="Courier New" w:cs="Courier New"/>
          <w:b w:val="0"/>
          <w:i w:val="0"/>
          <w:caps w:val="0"/>
          <w:color w:val="404040"/>
          <w:spacing w:val="0"/>
          <w:sz w:val="18"/>
          <w:szCs w:val="18"/>
        </w:rPr>
      </w:pPr>
      <w:r>
        <w:rPr>
          <w:rStyle w:val="8"/>
          <w:rFonts w:ascii="Courier New" w:hAnsi="Courier New" w:cs="Courier New"/>
          <w:b w:val="0"/>
          <w:i w:val="0"/>
          <w:caps w:val="0"/>
          <w:color w:val="404040"/>
          <w:spacing w:val="0"/>
          <w:sz w:val="18"/>
          <w:szCs w:val="18"/>
          <w:bdr w:val="single" w:color="DDDDDD" w:sz="6" w:space="0"/>
          <w:shd w:val="clear" w:color="auto" w:fill="F6F6F6"/>
        </w:rPr>
        <w:t>git</w:t>
      </w:r>
      <w:r>
        <w:rPr>
          <w:rFonts w:ascii="Courier New" w:hAnsi="Courier New" w:cs="Courier New"/>
          <w:b w:val="0"/>
          <w:i w:val="0"/>
          <w:caps w:val="0"/>
          <w:color w:val="404040"/>
          <w:spacing w:val="0"/>
          <w:sz w:val="18"/>
          <w:szCs w:val="18"/>
          <w:bdr w:val="none" w:color="auto" w:sz="0" w:space="0"/>
          <w:shd w:val="clear" w:color="auto" w:fill="F6F6F6"/>
        </w:rPr>
        <w:t> clone </w:t>
      </w:r>
      <w:r>
        <w:rPr>
          <w:rStyle w:val="8"/>
          <w:rFonts w:ascii="Courier New" w:hAnsi="Courier New" w:cs="Courier New"/>
          <w:b w:val="0"/>
          <w:i w:val="0"/>
          <w:caps w:val="0"/>
          <w:color w:val="404040"/>
          <w:spacing w:val="0"/>
          <w:sz w:val="18"/>
          <w:szCs w:val="18"/>
          <w:bdr w:val="single" w:color="DDDDDD" w:sz="6" w:space="0"/>
          <w:shd w:val="clear" w:color="auto" w:fill="F6F6F6"/>
        </w:rPr>
        <w:t>https:</w:t>
      </w:r>
      <w:r>
        <w:rPr>
          <w:rFonts w:ascii="Courier New" w:hAnsi="Courier New" w:cs="Courier New"/>
          <w:b w:val="0"/>
          <w:i w:val="0"/>
          <w:caps w:val="0"/>
          <w:color w:val="404040"/>
          <w:spacing w:val="0"/>
          <w:sz w:val="18"/>
          <w:szCs w:val="18"/>
          <w:bdr w:val="none" w:color="auto" w:sz="0" w:space="0"/>
          <w:shd w:val="clear" w:color="auto" w:fill="F6F6F6"/>
        </w:rPr>
        <w:t>//github.com/plhwin/nodejs-socketio-chat.git</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下载本地后有两个文件夹 </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client</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 和 </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server</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client</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文件夹是客户端源码，可以放在Nginx/Apache的WebServer中，也可以放在Node.js的WebServer中。后面的</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server</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文件夹里的代码是websocket服务端代码，放在Node.js环境中，使用npm安装完 </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express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 和 </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socket.io</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 后，</w:t>
      </w:r>
      <w:r>
        <w:rPr>
          <w:rStyle w:val="8"/>
          <w:rFonts w:hint="eastAsia" w:ascii="微软雅黑" w:hAnsi="微软雅黑" w:eastAsia="微软雅黑" w:cs="微软雅黑"/>
          <w:b w:val="0"/>
          <w:i w:val="0"/>
          <w:caps w:val="0"/>
          <w:color w:val="404040"/>
          <w:spacing w:val="0"/>
          <w:sz w:val="21"/>
          <w:szCs w:val="21"/>
          <w:bdr w:val="single" w:color="DDDDDD" w:sz="6" w:space="0"/>
          <w:shd w:val="clear" w:color="auto" w:fill="F6F6F6"/>
        </w:rPr>
        <w:t>node index.js</w:t>
      </w:r>
      <w:r>
        <w:rPr>
          <w:rFonts w:hint="eastAsia" w:ascii="微软雅黑" w:hAnsi="微软雅黑" w:eastAsia="微软雅黑" w:cs="微软雅黑"/>
          <w:b w:val="0"/>
          <w:i w:val="0"/>
          <w:caps w:val="0"/>
          <w:color w:val="404040"/>
          <w:spacing w:val="0"/>
          <w:sz w:val="21"/>
          <w:szCs w:val="21"/>
          <w:bdr w:val="none" w:color="auto" w:sz="0" w:space="0"/>
          <w:shd w:val="clear" w:color="auto" w:fill="FAFAFA"/>
        </w:rPr>
        <w:t> 启动后端服务就可以了。</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本例只是一个简单的Demo，留下2个有关项目扩展的思考：</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1、假设是一个在线客服系统，里面有许多的公司使用你的服务，每个公司自己的用户可以通过一个专属URL地址进入该公司的聊天室，聊天是一对一的，每个公司可以新建多个客服人员，每个客服人员可以同时和客户端的多个用户聊天。</w:t>
      </w:r>
    </w:p>
    <w:p>
      <w:pPr>
        <w:pStyle w:val="5"/>
        <w:widowControl/>
        <w:pBdr>
          <w:top w:val="none" w:color="auto" w:sz="0" w:space="0"/>
          <w:left w:val="none" w:color="auto" w:sz="0" w:space="0"/>
          <w:bottom w:val="none" w:color="auto" w:sz="0" w:space="0"/>
          <w:right w:val="none" w:color="auto" w:sz="0" w:space="0"/>
        </w:pBdr>
        <w:shd w:val="clear" w:color="auto" w:fill="FAFAFA"/>
        <w:spacing w:before="150" w:beforeAutospacing="0" w:after="150" w:afterAutospacing="0" w:line="378"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eastAsia" w:ascii="微软雅黑" w:hAnsi="微软雅黑" w:eastAsia="微软雅黑" w:cs="微软雅黑"/>
          <w:b w:val="0"/>
          <w:i w:val="0"/>
          <w:caps w:val="0"/>
          <w:color w:val="404040"/>
          <w:spacing w:val="0"/>
          <w:sz w:val="21"/>
          <w:szCs w:val="21"/>
          <w:bdr w:val="none" w:color="auto" w:sz="0" w:space="0"/>
          <w:shd w:val="clear" w:color="auto" w:fill="FAFAFA"/>
        </w:rPr>
        <w:t>2、又假设是一个在线WebIM系统，实现类似微信，qq的功能，客户端可以看到好友在线状态，在线列表，添加好友，删除好友，新建群组等，消息的发送除了支持基本的文字外，还能支持表情、图片和文件。</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0B14694"/>
    <w:rsid w:val="30B14694"/>
    <w:rsid w:val="374B031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6">
    <w:name w:val="Default Paragraph Font"/>
    <w:unhideWhenUsed/>
    <w:uiPriority w:val="0"/>
  </w:style>
  <w:style w:type="table" w:default="1" w:styleId="9">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7">
    <w:name w:val="Hyperlink"/>
    <w:basedOn w:val="6"/>
    <w:unhideWhenUsed/>
    <w:uiPriority w:val="99"/>
    <w:rPr>
      <w:color w:val="0000FF"/>
      <w:u w:val="single"/>
    </w:rPr>
  </w:style>
  <w:style w:type="character" w:styleId="8">
    <w:name w:val="HTML Code"/>
    <w:basedOn w:val="6"/>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2015-09-28T08:17:00Z</dcterms:created>
  <dc:creator>zhangyunyang</dc:creator>
  <cp:lastModifiedBy>zhangyunyang</cp:lastModifiedBy>
  <dcterms:modified xsi:type="dcterms:W3CDTF">2015-09-28T08:20:05Z</dcterms:modified>
  <dc:title>Web领域的实时推送技术，也被称作Realtime技术。这种技术要达到的目的是让用户不需要刷新浏览器就可以获得实时更新。它有着广泛的应用场景，比如在线聊天室、在线客服系统、评论系统、WebIM等。</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